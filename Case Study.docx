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C0B6" w14:textId="77777777" w:rsidR="00807843" w:rsidRDefault="00756086">
      <w:pPr>
        <w:pStyle w:val="Heading1"/>
      </w:pPr>
      <w:bookmarkStart w:id="0" w:name="_GoBack"/>
      <w:bookmarkEnd w:id="0"/>
      <w:r>
        <w:t>Case Study</w:t>
      </w:r>
    </w:p>
    <w:p w14:paraId="0E0AF9CF" w14:textId="77777777" w:rsidR="00756086" w:rsidRDefault="00756086" w:rsidP="00756086">
      <w:pPr>
        <w:pStyle w:val="Heading2"/>
      </w:pPr>
      <w:r>
        <w:rPr>
          <w:lang w:val="en-GB" w:bidi="en-GB"/>
        </w:rPr>
        <w:t xml:space="preserve">Create a SPA using Angular, Node &amp; MongoDB </w:t>
      </w:r>
      <w:r w:rsidR="00E82ECF">
        <w:rPr>
          <w:lang w:val="en-GB" w:bidi="en-GB"/>
        </w:rPr>
        <w:t>for creating and managing a prepaid debit card with the following use cases</w:t>
      </w:r>
    </w:p>
    <w:p w14:paraId="561E3F0F" w14:textId="77777777" w:rsidR="00756086" w:rsidRDefault="00E82ECF" w:rsidP="00756086">
      <w:pPr>
        <w:pStyle w:val="ListBullet"/>
      </w:pPr>
      <w:r>
        <w:t>User requests for a new card with the required balance (which is assumed to be instantly approved and issued)</w:t>
      </w:r>
    </w:p>
    <w:p w14:paraId="6165F984" w14:textId="77777777" w:rsidR="00807843" w:rsidRDefault="00E82ECF" w:rsidP="00756086">
      <w:pPr>
        <w:pStyle w:val="ListBullet"/>
      </w:pPr>
      <w:r>
        <w:t xml:space="preserve">User logs his card transactions (date of transaction, amount of transaction) as and when he/she uses the card and the card balance reflects the state </w:t>
      </w:r>
      <w:proofErr w:type="gramStart"/>
      <w:r>
        <w:t>at all times</w:t>
      </w:r>
      <w:proofErr w:type="gramEnd"/>
    </w:p>
    <w:p w14:paraId="20221958" w14:textId="77777777" w:rsidR="00E82ECF" w:rsidRDefault="00E82ECF" w:rsidP="00756086">
      <w:pPr>
        <w:pStyle w:val="ListBullet"/>
      </w:pPr>
      <w:r>
        <w:t>The application should not allow any more transactions once the balance reaches 0.</w:t>
      </w:r>
    </w:p>
    <w:p w14:paraId="5732F705" w14:textId="77777777" w:rsidR="00E82ECF" w:rsidRDefault="00E82ECF" w:rsidP="00E82ECF">
      <w:pPr>
        <w:pStyle w:val="ListBullet"/>
        <w:numPr>
          <w:ilvl w:val="0"/>
          <w:numId w:val="0"/>
        </w:numPr>
        <w:ind w:left="432" w:hanging="432"/>
      </w:pPr>
    </w:p>
    <w:p w14:paraId="593B618B" w14:textId="77777777" w:rsidR="00807843" w:rsidRDefault="00E82ECF">
      <w:pPr>
        <w:pStyle w:val="Heading2"/>
      </w:pPr>
      <w:r>
        <w:rPr>
          <w:lang w:val="en-GB" w:bidi="en-GB"/>
        </w:rPr>
        <w:t>Design your own schema for persistence, REST API in Node to serve the data for the Angular application.</w:t>
      </w: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4B9A9" w14:textId="77777777" w:rsidR="00CE302C" w:rsidRDefault="00CE302C">
      <w:r>
        <w:separator/>
      </w:r>
    </w:p>
    <w:p w14:paraId="65C34D40" w14:textId="77777777" w:rsidR="00CE302C" w:rsidRDefault="00CE302C"/>
  </w:endnote>
  <w:endnote w:type="continuationSeparator" w:id="0">
    <w:p w14:paraId="55832899" w14:textId="77777777" w:rsidR="00CE302C" w:rsidRDefault="00CE302C">
      <w:r>
        <w:continuationSeparator/>
      </w:r>
    </w:p>
    <w:p w14:paraId="23B94E00" w14:textId="77777777" w:rsidR="00CE302C" w:rsidRDefault="00CE3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EE02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2D6C3" w14:textId="77777777" w:rsidR="00CE302C" w:rsidRDefault="00CE302C">
      <w:r>
        <w:separator/>
      </w:r>
    </w:p>
    <w:p w14:paraId="41D5D2A1" w14:textId="77777777" w:rsidR="00CE302C" w:rsidRDefault="00CE302C"/>
  </w:footnote>
  <w:footnote w:type="continuationSeparator" w:id="0">
    <w:p w14:paraId="2CBE9CA6" w14:textId="77777777" w:rsidR="00CE302C" w:rsidRDefault="00CE302C">
      <w:r>
        <w:continuationSeparator/>
      </w:r>
    </w:p>
    <w:p w14:paraId="278C6446" w14:textId="77777777" w:rsidR="00CE302C" w:rsidRDefault="00CE302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6"/>
    <w:rsid w:val="000F312B"/>
    <w:rsid w:val="00132956"/>
    <w:rsid w:val="005712FE"/>
    <w:rsid w:val="00756086"/>
    <w:rsid w:val="00807843"/>
    <w:rsid w:val="00CE302C"/>
    <w:rsid w:val="00E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B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kmagesh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2</cp:revision>
  <dcterms:created xsi:type="dcterms:W3CDTF">2018-08-04T11:54:00Z</dcterms:created>
  <dcterms:modified xsi:type="dcterms:W3CDTF">2018-08-04T11:54:00Z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